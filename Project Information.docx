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AC10" w14:textId="4F24D18E" w:rsidR="00771F16" w:rsidRDefault="00FB3061">
      <w:pPr>
        <w:pStyle w:val="Title"/>
      </w:pPr>
      <w:r>
        <w:t>Demographic Data Manager</w:t>
      </w:r>
    </w:p>
    <w:p w14:paraId="77085025" w14:textId="379250EF" w:rsidR="00FB3061" w:rsidRPr="00FB3061" w:rsidRDefault="00FB3061" w:rsidP="00FB3061">
      <w:r>
        <w:t xml:space="preserve">.NET Demonstration Project for the Department </w:t>
      </w:r>
      <w:r w:rsidR="004C4B1D">
        <w:t>of</w:t>
      </w:r>
      <w:r>
        <w:t xml:space="preserve"> Veterans Affair</w:t>
      </w:r>
    </w:p>
    <w:p w14:paraId="2DC939B7" w14:textId="77777777" w:rsidR="004C4B1D" w:rsidRDefault="004C4B1D" w:rsidP="00FB3061">
      <w:pPr>
        <w:spacing w:before="100" w:beforeAutospacing="1" w:after="100" w:afterAutospacing="1" w:line="240" w:lineRule="auto"/>
      </w:pPr>
    </w:p>
    <w:p w14:paraId="7CC6C3BC" w14:textId="77777777" w:rsidR="004C4B1D" w:rsidRDefault="004C4B1D" w:rsidP="00FB3061">
      <w:pPr>
        <w:spacing w:before="100" w:beforeAutospacing="1" w:after="100" w:afterAutospacing="1" w:line="240" w:lineRule="auto"/>
      </w:pPr>
    </w:p>
    <w:p w14:paraId="45337ED2" w14:textId="77777777" w:rsidR="004C4B1D" w:rsidRDefault="004C4B1D" w:rsidP="00FB3061">
      <w:pPr>
        <w:spacing w:before="100" w:beforeAutospacing="1" w:after="100" w:afterAutospacing="1" w:line="240" w:lineRule="auto"/>
      </w:pPr>
    </w:p>
    <w:p w14:paraId="6A0AB8D0" w14:textId="77777777" w:rsidR="004C4B1D" w:rsidRDefault="004C4B1D" w:rsidP="00FB3061">
      <w:pPr>
        <w:spacing w:before="100" w:beforeAutospacing="1" w:after="100" w:afterAutospacing="1" w:line="240" w:lineRule="auto"/>
      </w:pPr>
    </w:p>
    <w:p w14:paraId="7AB260B4" w14:textId="77777777" w:rsidR="004C4B1D" w:rsidRDefault="004C4B1D" w:rsidP="00FB3061">
      <w:pPr>
        <w:spacing w:before="100" w:beforeAutospacing="1" w:after="100" w:afterAutospacing="1" w:line="240" w:lineRule="auto"/>
      </w:pPr>
    </w:p>
    <w:p w14:paraId="0C534793" w14:textId="77777777" w:rsidR="004C4B1D" w:rsidRDefault="004C4B1D" w:rsidP="00FB3061">
      <w:pPr>
        <w:spacing w:before="100" w:beforeAutospacing="1" w:after="100" w:afterAutospacing="1" w:line="240" w:lineRule="auto"/>
      </w:pPr>
    </w:p>
    <w:p w14:paraId="42BC9D50" w14:textId="77777777" w:rsidR="004C4B1D" w:rsidRDefault="004C4B1D" w:rsidP="00FB3061">
      <w:pPr>
        <w:spacing w:before="100" w:beforeAutospacing="1" w:after="100" w:afterAutospacing="1" w:line="240" w:lineRule="auto"/>
      </w:pPr>
    </w:p>
    <w:p w14:paraId="6AF0FE7C" w14:textId="77777777" w:rsidR="004C4B1D" w:rsidRDefault="004C4B1D" w:rsidP="00FB3061">
      <w:pPr>
        <w:spacing w:before="100" w:beforeAutospacing="1" w:after="100" w:afterAutospacing="1" w:line="240" w:lineRule="auto"/>
      </w:pPr>
    </w:p>
    <w:p w14:paraId="09AD4089" w14:textId="77777777" w:rsidR="004C4B1D" w:rsidRDefault="004C4B1D" w:rsidP="00FB3061">
      <w:pPr>
        <w:spacing w:before="100" w:beforeAutospacing="1" w:after="100" w:afterAutospacing="1" w:line="240" w:lineRule="auto"/>
      </w:pPr>
    </w:p>
    <w:p w14:paraId="27B0405C" w14:textId="77777777" w:rsidR="004C4B1D" w:rsidRDefault="004C4B1D" w:rsidP="00FB3061">
      <w:pPr>
        <w:spacing w:before="100" w:beforeAutospacing="1" w:after="100" w:afterAutospacing="1" w:line="240" w:lineRule="auto"/>
      </w:pPr>
    </w:p>
    <w:p w14:paraId="6EE086CC" w14:textId="77777777" w:rsidR="004C4B1D" w:rsidRDefault="004C4B1D" w:rsidP="00FB3061">
      <w:pPr>
        <w:spacing w:before="100" w:beforeAutospacing="1" w:after="100" w:afterAutospacing="1" w:line="240" w:lineRule="auto"/>
      </w:pPr>
    </w:p>
    <w:p w14:paraId="398014E3" w14:textId="77777777" w:rsidR="004C4B1D" w:rsidRDefault="004C4B1D" w:rsidP="00FB3061">
      <w:pPr>
        <w:spacing w:before="100" w:beforeAutospacing="1" w:after="100" w:afterAutospacing="1" w:line="240" w:lineRule="auto"/>
      </w:pPr>
    </w:p>
    <w:p w14:paraId="0E8C915A" w14:textId="77777777" w:rsidR="004C4B1D" w:rsidRDefault="004C4B1D" w:rsidP="00FB3061">
      <w:pPr>
        <w:spacing w:before="100" w:beforeAutospacing="1" w:after="100" w:afterAutospacing="1" w:line="240" w:lineRule="auto"/>
      </w:pPr>
    </w:p>
    <w:p w14:paraId="377B3CAC" w14:textId="77777777" w:rsidR="004C4B1D" w:rsidRDefault="004C4B1D" w:rsidP="00FB3061">
      <w:pPr>
        <w:spacing w:before="100" w:beforeAutospacing="1" w:after="100" w:afterAutospacing="1" w:line="240" w:lineRule="auto"/>
      </w:pPr>
    </w:p>
    <w:p w14:paraId="004EDC17" w14:textId="77777777" w:rsidR="004C4B1D" w:rsidRDefault="004C4B1D" w:rsidP="00FB3061">
      <w:pPr>
        <w:spacing w:before="100" w:beforeAutospacing="1" w:after="100" w:afterAutospacing="1" w:line="240" w:lineRule="auto"/>
      </w:pPr>
    </w:p>
    <w:p w14:paraId="26465076" w14:textId="77777777" w:rsidR="004C4B1D" w:rsidRDefault="004C4B1D" w:rsidP="00FB3061">
      <w:pPr>
        <w:spacing w:before="100" w:beforeAutospacing="1" w:after="100" w:afterAutospacing="1" w:line="240" w:lineRule="auto"/>
      </w:pPr>
    </w:p>
    <w:p w14:paraId="210DC7F3" w14:textId="77777777" w:rsidR="004C4B1D" w:rsidRDefault="004C4B1D" w:rsidP="00FB3061">
      <w:pPr>
        <w:spacing w:before="100" w:beforeAutospacing="1" w:after="100" w:afterAutospacing="1" w:line="240" w:lineRule="auto"/>
      </w:pPr>
    </w:p>
    <w:p w14:paraId="61056F06" w14:textId="77777777" w:rsidR="004C4B1D" w:rsidRDefault="004C4B1D" w:rsidP="00FB3061">
      <w:pPr>
        <w:spacing w:before="100" w:beforeAutospacing="1" w:after="100" w:afterAutospacing="1" w:line="240" w:lineRule="auto"/>
      </w:pPr>
    </w:p>
    <w:p w14:paraId="7B3C330E" w14:textId="77777777" w:rsidR="004C4B1D" w:rsidRDefault="004C4B1D" w:rsidP="00FB3061">
      <w:pPr>
        <w:spacing w:before="100" w:beforeAutospacing="1" w:after="100" w:afterAutospacing="1" w:line="240" w:lineRule="auto"/>
      </w:pPr>
    </w:p>
    <w:p w14:paraId="7096E1C6" w14:textId="4766BEE6" w:rsidR="004C4B1D" w:rsidRDefault="004C4B1D" w:rsidP="00FB3061">
      <w:pPr>
        <w:spacing w:before="100" w:beforeAutospacing="1" w:after="100" w:afterAutospacing="1" w:line="240" w:lineRule="auto"/>
      </w:pPr>
      <w:r>
        <w:t>Robert Bonachea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087ECF">
        <w:tab/>
        <w:t>August</w:t>
      </w:r>
      <w:r>
        <w:t xml:space="preserve"> </w:t>
      </w:r>
      <w:r w:rsidR="00087ECF">
        <w:t>1</w:t>
      </w:r>
      <w:r w:rsidR="00087ECF" w:rsidRPr="00087ECF">
        <w:rPr>
          <w:vertAlign w:val="superscript"/>
        </w:rPr>
        <w:t>st</w:t>
      </w:r>
      <w:r>
        <w:t>, 2018</w:t>
      </w:r>
    </w:p>
    <w:p w14:paraId="64151FD1" w14:textId="6C5E16A0" w:rsidR="00FB3061" w:rsidRDefault="00FB3061" w:rsidP="00FB3061">
      <w:pPr>
        <w:spacing w:before="100" w:beforeAutospacing="1" w:after="100" w:afterAutospacing="1" w:line="240" w:lineRule="auto"/>
      </w:pPr>
      <w:r>
        <w:br/>
      </w:r>
    </w:p>
    <w:p w14:paraId="6CA1A489" w14:textId="3D4AADA6" w:rsidR="004C4B1D" w:rsidRDefault="004C4B1D" w:rsidP="004C4B1D">
      <w:pPr>
        <w:pStyle w:val="Heading1"/>
      </w:pPr>
      <w:r>
        <w:lastRenderedPageBreak/>
        <w:t xml:space="preserve">Technology and </w:t>
      </w:r>
      <w:r w:rsidR="00212F89">
        <w:t>Configuration</w:t>
      </w:r>
      <w:bookmarkStart w:id="0" w:name="_GoBack"/>
      <w:bookmarkEnd w:id="0"/>
      <w:r>
        <w:t xml:space="preserve"> </w:t>
      </w:r>
    </w:p>
    <w:p w14:paraId="10320A71" w14:textId="77777777" w:rsidR="004C4B1D" w:rsidRPr="00FB3061" w:rsidRDefault="004C4B1D" w:rsidP="004C4B1D"/>
    <w:p w14:paraId="6AC74F77" w14:textId="77777777" w:rsidR="004C4B1D" w:rsidRDefault="004C4B1D" w:rsidP="004C4B1D">
      <w:pPr>
        <w:pStyle w:val="Heading4"/>
      </w:pPr>
      <w:r>
        <w:t>Technologies Used</w:t>
      </w:r>
    </w:p>
    <w:p w14:paraId="7B406DD4" w14:textId="77777777" w:rsidR="004C4B1D" w:rsidRPr="004C4B1D" w:rsidRDefault="004C4B1D" w:rsidP="004C4B1D"/>
    <w:p w14:paraId="6501F36F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IDE – Visual Studio 2017</w:t>
      </w:r>
    </w:p>
    <w:p w14:paraId="16E4DB25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Language – C#</w:t>
      </w:r>
    </w:p>
    <w:p w14:paraId="64B7CA8B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Web framework – ASP.NET MVC 4.6.1</w:t>
      </w:r>
    </w:p>
    <w:p w14:paraId="79E227DC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Database Mapping –Entity Framework</w:t>
      </w:r>
    </w:p>
    <w:p w14:paraId="74201C4E" w14:textId="5D16829A" w:rsidR="00261CDF" w:rsidRDefault="00261CDF" w:rsidP="00261CD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Architecture </w:t>
      </w:r>
      <w:r w:rsidR="00BA1A2D">
        <w:t>–</w:t>
      </w:r>
      <w:r>
        <w:t xml:space="preserve"> </w:t>
      </w:r>
      <w:r w:rsidR="00BA1A2D">
        <w:t>Layered Design (</w:t>
      </w:r>
      <w:r>
        <w:t>Onion Architecture</w:t>
      </w:r>
      <w:r w:rsidR="00BA1A2D">
        <w:t>)</w:t>
      </w:r>
    </w:p>
    <w:p w14:paraId="0EEAC012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Dependency Injection – Ninject </w:t>
      </w:r>
    </w:p>
    <w:p w14:paraId="5ED71D06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HTML Template - Razor</w:t>
      </w:r>
    </w:p>
    <w:p w14:paraId="7D8148A4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Database – MS SQL 2017 </w:t>
      </w:r>
    </w:p>
    <w:p w14:paraId="63CCB722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Scripting – jQuery</w:t>
      </w:r>
    </w:p>
    <w:p w14:paraId="3F9A816C" w14:textId="77777777" w:rsidR="00261CDF" w:rsidRDefault="00261CDF" w:rsidP="00261CD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CSS – Bootstrap / Custom</w:t>
      </w:r>
    </w:p>
    <w:p w14:paraId="20FFBB2F" w14:textId="77777777" w:rsidR="004C4B1D" w:rsidRDefault="004C4B1D" w:rsidP="004C4B1D">
      <w:pPr>
        <w:spacing w:before="100" w:beforeAutospacing="1" w:after="100" w:afterAutospacing="1" w:line="240" w:lineRule="auto"/>
      </w:pPr>
    </w:p>
    <w:p w14:paraId="5C69C470" w14:textId="50B18E09" w:rsidR="00FB3061" w:rsidRDefault="00FB3061" w:rsidP="00FB3061">
      <w:pPr>
        <w:spacing w:before="100" w:beforeAutospacing="1" w:after="100" w:afterAutospacing="1" w:line="240" w:lineRule="auto"/>
      </w:pPr>
    </w:p>
    <w:p w14:paraId="46A2DA31" w14:textId="70996B5B" w:rsidR="00261CDF" w:rsidRDefault="00261CDF" w:rsidP="00FB3061">
      <w:pPr>
        <w:spacing w:before="100" w:beforeAutospacing="1" w:after="100" w:afterAutospacing="1" w:line="240" w:lineRule="auto"/>
      </w:pPr>
    </w:p>
    <w:p w14:paraId="48B86EEE" w14:textId="66847773" w:rsidR="00261CDF" w:rsidRDefault="00261CDF" w:rsidP="00FB3061">
      <w:pPr>
        <w:spacing w:before="100" w:beforeAutospacing="1" w:after="100" w:afterAutospacing="1" w:line="240" w:lineRule="auto"/>
      </w:pPr>
    </w:p>
    <w:p w14:paraId="02E77290" w14:textId="0422B47D" w:rsidR="00261CDF" w:rsidRDefault="00261CDF" w:rsidP="00FB3061">
      <w:pPr>
        <w:spacing w:before="100" w:beforeAutospacing="1" w:after="100" w:afterAutospacing="1" w:line="240" w:lineRule="auto"/>
      </w:pPr>
    </w:p>
    <w:p w14:paraId="4272DF67" w14:textId="4BF14188" w:rsidR="00261CDF" w:rsidRDefault="00261CDF" w:rsidP="00FB3061">
      <w:pPr>
        <w:spacing w:before="100" w:beforeAutospacing="1" w:after="100" w:afterAutospacing="1" w:line="240" w:lineRule="auto"/>
      </w:pPr>
    </w:p>
    <w:p w14:paraId="016BE822" w14:textId="23B51F25" w:rsidR="00261CDF" w:rsidRDefault="00261CDF" w:rsidP="00FB3061">
      <w:pPr>
        <w:spacing w:before="100" w:beforeAutospacing="1" w:after="100" w:afterAutospacing="1" w:line="240" w:lineRule="auto"/>
      </w:pPr>
    </w:p>
    <w:p w14:paraId="76788A28" w14:textId="09592352" w:rsidR="00261CDF" w:rsidRDefault="00261CDF" w:rsidP="00FB3061">
      <w:pPr>
        <w:spacing w:before="100" w:beforeAutospacing="1" w:after="100" w:afterAutospacing="1" w:line="240" w:lineRule="auto"/>
      </w:pPr>
    </w:p>
    <w:p w14:paraId="3BACC98C" w14:textId="6EBCC1A5" w:rsidR="00261CDF" w:rsidRDefault="00261CDF" w:rsidP="00FB3061">
      <w:pPr>
        <w:spacing w:before="100" w:beforeAutospacing="1" w:after="100" w:afterAutospacing="1" w:line="240" w:lineRule="auto"/>
      </w:pPr>
    </w:p>
    <w:p w14:paraId="5A5DC336" w14:textId="5A16DA96" w:rsidR="00261CDF" w:rsidRDefault="00261CDF" w:rsidP="00FB3061">
      <w:pPr>
        <w:spacing w:before="100" w:beforeAutospacing="1" w:after="100" w:afterAutospacing="1" w:line="240" w:lineRule="auto"/>
      </w:pPr>
    </w:p>
    <w:p w14:paraId="39CCA2E1" w14:textId="7A916B46" w:rsidR="00261CDF" w:rsidRDefault="00261CDF" w:rsidP="00FB3061">
      <w:pPr>
        <w:spacing w:before="100" w:beforeAutospacing="1" w:after="100" w:afterAutospacing="1" w:line="240" w:lineRule="auto"/>
      </w:pPr>
    </w:p>
    <w:p w14:paraId="37CD5EF5" w14:textId="5CC0A0AA" w:rsidR="00261CDF" w:rsidRDefault="00261CDF" w:rsidP="00FB3061">
      <w:pPr>
        <w:spacing w:before="100" w:beforeAutospacing="1" w:after="100" w:afterAutospacing="1" w:line="240" w:lineRule="auto"/>
      </w:pPr>
    </w:p>
    <w:p w14:paraId="64E0746B" w14:textId="11DF24D6" w:rsidR="00261CDF" w:rsidRDefault="00261CDF" w:rsidP="00FB3061">
      <w:pPr>
        <w:spacing w:before="100" w:beforeAutospacing="1" w:after="100" w:afterAutospacing="1" w:line="240" w:lineRule="auto"/>
      </w:pPr>
    </w:p>
    <w:p w14:paraId="3894D1CD" w14:textId="404177D2" w:rsidR="00261CDF" w:rsidRDefault="00261CDF" w:rsidP="00FB3061">
      <w:pPr>
        <w:spacing w:before="100" w:beforeAutospacing="1" w:after="100" w:afterAutospacing="1" w:line="240" w:lineRule="auto"/>
      </w:pPr>
    </w:p>
    <w:p w14:paraId="2A9E7EAB" w14:textId="1D6E359F" w:rsidR="00261CDF" w:rsidRDefault="00261CDF" w:rsidP="00FB3061">
      <w:pPr>
        <w:spacing w:before="100" w:beforeAutospacing="1" w:after="100" w:afterAutospacing="1" w:line="240" w:lineRule="auto"/>
      </w:pPr>
    </w:p>
    <w:p w14:paraId="7A1E67C2" w14:textId="5CD85098" w:rsidR="00261CDF" w:rsidRDefault="00CE0AEA" w:rsidP="00261CDF">
      <w:pPr>
        <w:pStyle w:val="Heading4"/>
      </w:pPr>
      <w:r>
        <w:lastRenderedPageBreak/>
        <w:t>Project source code</w:t>
      </w:r>
    </w:p>
    <w:p w14:paraId="357FE929" w14:textId="77777777" w:rsidR="00CE0AEA" w:rsidRDefault="00CE0AEA" w:rsidP="00CE0AEA">
      <w:pPr>
        <w:spacing w:before="100" w:beforeAutospacing="1" w:after="100" w:afterAutospacing="1" w:line="240" w:lineRule="auto"/>
      </w:pPr>
      <w:r>
        <w:t xml:space="preserve">Once you have cloned or downloaded the repository from GitHub and opened it in Visual Studio you should see the following: </w:t>
      </w:r>
    </w:p>
    <w:p w14:paraId="280BE3E3" w14:textId="26525527" w:rsidR="00261CDF" w:rsidRDefault="00261CDF" w:rsidP="00FB3061">
      <w:pPr>
        <w:spacing w:before="100" w:beforeAutospacing="1" w:after="100" w:afterAutospacing="1" w:line="240" w:lineRule="auto"/>
      </w:pPr>
    </w:p>
    <w:p w14:paraId="3F99800D" w14:textId="20E2EFFF" w:rsidR="00261CDF" w:rsidRDefault="00261CDF" w:rsidP="00FB3061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78CCDE8" wp14:editId="7FC4183E">
            <wp:extent cx="4590476" cy="18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CBA6" w14:textId="6CB593F5" w:rsidR="00261CDF" w:rsidRDefault="00261CDF" w:rsidP="00FB3061">
      <w:pPr>
        <w:spacing w:before="100" w:beforeAutospacing="1" w:after="100" w:afterAutospacing="1" w:line="240" w:lineRule="auto"/>
      </w:pPr>
    </w:p>
    <w:p w14:paraId="0CFA1FB5" w14:textId="2505CF3D" w:rsidR="00261CDF" w:rsidRDefault="00261CDF" w:rsidP="00FB3061">
      <w:pPr>
        <w:spacing w:before="100" w:beforeAutospacing="1" w:after="100" w:afterAutospacing="1" w:line="240" w:lineRule="auto"/>
      </w:pPr>
    </w:p>
    <w:p w14:paraId="03EB6F6D" w14:textId="25E17376" w:rsidR="00261CDF" w:rsidRDefault="00D76269" w:rsidP="00FB3061">
      <w:pPr>
        <w:spacing w:before="100" w:beforeAutospacing="1" w:after="100" w:afterAutospacing="1" w:line="240" w:lineRule="auto"/>
      </w:pPr>
      <w:r w:rsidRPr="0080774D">
        <w:rPr>
          <w:b/>
        </w:rPr>
        <w:t>Domain</w:t>
      </w:r>
      <w:r>
        <w:t xml:space="preserve"> – Contains</w:t>
      </w:r>
      <w:r w:rsidR="001D0F4C">
        <w:t xml:space="preserve"> Base</w:t>
      </w:r>
      <w:r>
        <w:t xml:space="preserve"> </w:t>
      </w:r>
      <w:r w:rsidR="0080774D">
        <w:t>Business</w:t>
      </w:r>
      <w:r>
        <w:t xml:space="preserve"> Entities</w:t>
      </w:r>
      <w:r w:rsidR="0080774D">
        <w:t xml:space="preserve">; </w:t>
      </w:r>
      <w:r w:rsidR="001D0F4C">
        <w:t>POCO</w:t>
      </w:r>
      <w:r w:rsidR="0080774D">
        <w:t xml:space="preserve"> classes</w:t>
      </w:r>
    </w:p>
    <w:p w14:paraId="29006E61" w14:textId="39E7523D" w:rsidR="00D76269" w:rsidRDefault="00D76269" w:rsidP="00FB3061">
      <w:pPr>
        <w:spacing w:before="100" w:beforeAutospacing="1" w:after="100" w:afterAutospacing="1" w:line="240" w:lineRule="auto"/>
      </w:pPr>
      <w:r w:rsidRPr="0080774D">
        <w:rPr>
          <w:b/>
        </w:rPr>
        <w:t>Infrastructure</w:t>
      </w:r>
      <w:r>
        <w:t xml:space="preserve"> – </w:t>
      </w:r>
      <w:r w:rsidR="0080774D">
        <w:t>Data access and Repository Layer</w:t>
      </w:r>
    </w:p>
    <w:p w14:paraId="538607E5" w14:textId="26DB708F" w:rsidR="001D0F4C" w:rsidRDefault="001D0F4C" w:rsidP="00FB3061">
      <w:pPr>
        <w:spacing w:before="100" w:beforeAutospacing="1" w:after="100" w:afterAutospacing="1" w:line="240" w:lineRule="auto"/>
      </w:pPr>
      <w:r w:rsidRPr="0080774D">
        <w:rPr>
          <w:b/>
        </w:rPr>
        <w:t>Services</w:t>
      </w:r>
      <w:r>
        <w:t xml:space="preserve"> – </w:t>
      </w:r>
      <w:r w:rsidR="0080774D">
        <w:t>Responsible for moving data from domain layer</w:t>
      </w:r>
      <w:r>
        <w:t xml:space="preserve"> </w:t>
      </w:r>
    </w:p>
    <w:p w14:paraId="0411EF85" w14:textId="7B7EBC7D" w:rsidR="00CE0AEA" w:rsidRPr="00CE0AEA" w:rsidRDefault="001D0F4C" w:rsidP="00FB3061">
      <w:pPr>
        <w:spacing w:before="100" w:beforeAutospacing="1" w:after="100" w:afterAutospacing="1" w:line="240" w:lineRule="auto"/>
        <w:rPr>
          <w:i/>
        </w:rPr>
      </w:pPr>
      <w:r w:rsidRPr="0080774D">
        <w:rPr>
          <w:b/>
        </w:rPr>
        <w:t>Presentation</w:t>
      </w:r>
      <w:r w:rsidRPr="0080774D">
        <w:t xml:space="preserve"> – Responsible for </w:t>
      </w:r>
      <w:r w:rsidR="0080774D" w:rsidRPr="0080774D">
        <w:t>creating / displaying user interface</w:t>
      </w:r>
      <w:r w:rsidR="0080774D">
        <w:t>. H</w:t>
      </w:r>
      <w:r w:rsidR="0080774D" w:rsidRPr="0080774D">
        <w:t>andles user interaction</w:t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>
        <w:rPr>
          <w:i/>
        </w:rPr>
        <w:br/>
      </w:r>
      <w:r w:rsidR="00CE0AEA" w:rsidRPr="00CE0AEA">
        <w:rPr>
          <w:i/>
        </w:rPr>
        <w:t xml:space="preserve">Next, we will configure the project. </w:t>
      </w:r>
    </w:p>
    <w:p w14:paraId="5E3BA6AD" w14:textId="3176118A" w:rsidR="00CE0AEA" w:rsidRDefault="00CE0AEA" w:rsidP="00FB3061">
      <w:pPr>
        <w:spacing w:before="100" w:beforeAutospacing="1" w:after="100" w:afterAutospacing="1" w:line="240" w:lineRule="auto"/>
      </w:pPr>
    </w:p>
    <w:p w14:paraId="198BBB0B" w14:textId="20935BA8" w:rsidR="00CE0AEA" w:rsidRDefault="00CE0AEA" w:rsidP="00FB3061">
      <w:pPr>
        <w:spacing w:before="100" w:beforeAutospacing="1" w:after="100" w:afterAutospacing="1" w:line="240" w:lineRule="auto"/>
      </w:pPr>
    </w:p>
    <w:p w14:paraId="502FFA85" w14:textId="77777777" w:rsidR="00CE0AEA" w:rsidRDefault="00CE0AEA" w:rsidP="00FB3061">
      <w:pPr>
        <w:spacing w:before="100" w:beforeAutospacing="1" w:after="100" w:afterAutospacing="1" w:line="240" w:lineRule="auto"/>
      </w:pPr>
    </w:p>
    <w:p w14:paraId="6233F305" w14:textId="7DFEE1ED" w:rsidR="00261CDF" w:rsidRDefault="00261CDF" w:rsidP="00FB3061">
      <w:pPr>
        <w:spacing w:before="100" w:beforeAutospacing="1" w:after="100" w:afterAutospacing="1" w:line="240" w:lineRule="auto"/>
      </w:pPr>
    </w:p>
    <w:p w14:paraId="362E3C81" w14:textId="77777777" w:rsidR="00261CDF" w:rsidRDefault="00261CDF" w:rsidP="00FB3061">
      <w:pPr>
        <w:spacing w:before="100" w:beforeAutospacing="1" w:after="100" w:afterAutospacing="1" w:line="240" w:lineRule="auto"/>
      </w:pPr>
    </w:p>
    <w:p w14:paraId="2955D312" w14:textId="77777777" w:rsidR="00FB3061" w:rsidRDefault="00FB3061" w:rsidP="00FB3061">
      <w:pPr>
        <w:spacing w:before="100" w:beforeAutospacing="1" w:after="100" w:afterAutospacing="1" w:line="240" w:lineRule="auto"/>
      </w:pPr>
    </w:p>
    <w:p w14:paraId="26D40100" w14:textId="77777777" w:rsidR="00261CDF" w:rsidRPr="00261CDF" w:rsidRDefault="00261CDF" w:rsidP="00261CDF">
      <w:pPr>
        <w:spacing w:before="100" w:beforeAutospacing="1" w:after="100" w:afterAutospacing="1" w:line="240" w:lineRule="auto"/>
        <w:rPr>
          <w:b/>
          <w:i/>
        </w:rPr>
      </w:pPr>
      <w:r w:rsidRPr="00261CDF">
        <w:rPr>
          <w:b/>
          <w:i/>
        </w:rPr>
        <w:lastRenderedPageBreak/>
        <w:t>Configuration</w:t>
      </w:r>
    </w:p>
    <w:p w14:paraId="6EBA9CB6" w14:textId="73941930" w:rsidR="00261CDF" w:rsidRDefault="00261CDF" w:rsidP="00261CDF">
      <w:pPr>
        <w:spacing w:before="100" w:beforeAutospacing="1" w:after="100" w:afterAutospacing="1" w:line="240" w:lineRule="auto"/>
      </w:pPr>
      <w:r>
        <w:rPr>
          <w:rStyle w:val="ilfuvd"/>
        </w:rPr>
        <w:t xml:space="preserve">To configure a </w:t>
      </w:r>
      <w:r>
        <w:rPr>
          <w:rStyle w:val="ilfuvd"/>
          <w:b/>
          <w:bCs/>
        </w:rPr>
        <w:t>connection string</w:t>
      </w:r>
      <w:r>
        <w:rPr>
          <w:rStyle w:val="ilfuvd"/>
        </w:rPr>
        <w:t xml:space="preserve"> for SQL Server in the </w:t>
      </w:r>
      <w:proofErr w:type="spellStart"/>
      <w:r>
        <w:rPr>
          <w:rStyle w:val="ilfuvd"/>
          <w:b/>
          <w:bCs/>
        </w:rPr>
        <w:t>Web</w:t>
      </w:r>
      <w:r>
        <w:rPr>
          <w:rStyle w:val="ilfuvd"/>
        </w:rPr>
        <w:t>.</w:t>
      </w:r>
      <w:r>
        <w:rPr>
          <w:rStyle w:val="ilfuvd"/>
          <w:b/>
          <w:bCs/>
        </w:rPr>
        <w:t>config</w:t>
      </w:r>
      <w:proofErr w:type="spellEnd"/>
      <w:r>
        <w:rPr>
          <w:rStyle w:val="ilfuvd"/>
        </w:rPr>
        <w:t xml:space="preserve"> file</w:t>
      </w:r>
      <w:r w:rsidR="009F4761">
        <w:rPr>
          <w:rStyle w:val="ilfuvd"/>
        </w:rPr>
        <w:t>, o</w:t>
      </w:r>
      <w:r>
        <w:rPr>
          <w:rStyle w:val="ilfuvd"/>
        </w:rPr>
        <w:t xml:space="preserve">pen the </w:t>
      </w:r>
      <w:proofErr w:type="spellStart"/>
      <w:r>
        <w:rPr>
          <w:rStyle w:val="ilfuvd"/>
          <w:b/>
          <w:bCs/>
        </w:rPr>
        <w:t>Web</w:t>
      </w:r>
      <w:r>
        <w:rPr>
          <w:rStyle w:val="ilfuvd"/>
        </w:rPr>
        <w:t>.</w:t>
      </w:r>
      <w:r>
        <w:rPr>
          <w:rStyle w:val="ilfuvd"/>
          <w:b/>
          <w:bCs/>
        </w:rPr>
        <w:t>config</w:t>
      </w:r>
      <w:proofErr w:type="spellEnd"/>
      <w:r>
        <w:rPr>
          <w:rStyle w:val="ilfuvd"/>
        </w:rPr>
        <w:t xml:space="preserve"> file in the root directory of </w:t>
      </w:r>
      <w:r>
        <w:t xml:space="preserve">Presentation Web project. </w:t>
      </w:r>
    </w:p>
    <w:p w14:paraId="2E371233" w14:textId="46B6D29D" w:rsidR="00261CDF" w:rsidRDefault="00261CDF" w:rsidP="00261CDF">
      <w:pPr>
        <w:spacing w:before="100" w:beforeAutospacing="1" w:after="100" w:afterAutospacing="1" w:line="240" w:lineRule="auto"/>
      </w:pPr>
      <w:r>
        <w:br/>
      </w:r>
      <w:r>
        <w:br/>
      </w:r>
      <w:r>
        <w:rPr>
          <w:noProof/>
        </w:rPr>
        <w:drawing>
          <wp:inline distT="0" distB="0" distL="0" distR="0" wp14:anchorId="363668A1" wp14:editId="6058B8CF">
            <wp:extent cx="4542857" cy="48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07B6" w14:textId="77777777" w:rsidR="00261CDF" w:rsidRDefault="00261CDF" w:rsidP="00261CDF">
      <w:pPr>
        <w:spacing w:before="100" w:beforeAutospacing="1" w:after="100" w:afterAutospacing="1" w:line="240" w:lineRule="auto"/>
      </w:pPr>
    </w:p>
    <w:p w14:paraId="0ABA7A16" w14:textId="67D47D46" w:rsidR="000A0F9B" w:rsidRDefault="00261CDF" w:rsidP="00FB3061">
      <w:r>
        <w:t xml:space="preserve">Locate the </w:t>
      </w:r>
      <w:proofErr w:type="spellStart"/>
      <w:r w:rsidR="00EF4B8D">
        <w:t>connectionStrings</w:t>
      </w:r>
      <w:proofErr w:type="spellEnd"/>
      <w:r w:rsidR="00EF4B8D">
        <w:t xml:space="preserve"> element</w:t>
      </w:r>
      <w:r>
        <w:t xml:space="preserve"> @ Line 12</w:t>
      </w:r>
      <w:r w:rsidR="00EF4B8D">
        <w:t xml:space="preserve"> (Integrated Security)</w:t>
      </w:r>
      <w:r>
        <w:br/>
        <w:t xml:space="preserve">Update the </w:t>
      </w:r>
      <w:proofErr w:type="spellStart"/>
      <w:r w:rsidR="0080774D">
        <w:rPr>
          <w:b/>
        </w:rPr>
        <w:t>ServerName</w:t>
      </w:r>
      <w:proofErr w:type="spellEnd"/>
      <w:r w:rsidR="00EF4B8D">
        <w:t xml:space="preserve"> with the location information for your MS SQL Server</w:t>
      </w:r>
      <w:r w:rsidR="009F4761">
        <w:br/>
        <w:t xml:space="preserve">Ex. </w:t>
      </w:r>
      <w:proofErr w:type="spellStart"/>
      <w:r w:rsidR="009F4761">
        <w:t>DVASQLServerA</w:t>
      </w:r>
      <w:proofErr w:type="spellEnd"/>
      <w:r>
        <w:br/>
      </w:r>
      <w:r>
        <w:br/>
      </w:r>
      <w:r w:rsidR="0080774D">
        <w:rPr>
          <w:noProof/>
        </w:rPr>
        <w:drawing>
          <wp:inline distT="0" distB="0" distL="0" distR="0" wp14:anchorId="5DD6D4CC" wp14:editId="5F498D22">
            <wp:extent cx="5943600" cy="758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6941" w14:textId="4F27A5AC" w:rsidR="00EF4B8D" w:rsidRDefault="00EF4B8D" w:rsidP="00FB3061"/>
    <w:p w14:paraId="3B13E5F9" w14:textId="7F61732B" w:rsidR="00EF4B8D" w:rsidRDefault="00EF4B8D" w:rsidP="00FB3061">
      <w:r>
        <w:t xml:space="preserve">Note: The above </w:t>
      </w:r>
      <w:r w:rsidR="009F4761">
        <w:t xml:space="preserve">connection string </w:t>
      </w:r>
      <w:r>
        <w:t xml:space="preserve">is utilizing Integrated Security for connection purposes. If you are utilizing SQL Server </w:t>
      </w:r>
      <w:r w:rsidR="00CE0AEA">
        <w:t>Security,</w:t>
      </w:r>
      <w:r>
        <w:t xml:space="preserve"> comment out the 1</w:t>
      </w:r>
      <w:r w:rsidRPr="00EF4B8D">
        <w:rPr>
          <w:vertAlign w:val="superscript"/>
        </w:rPr>
        <w:t>st</w:t>
      </w:r>
      <w:r>
        <w:t xml:space="preserve"> connection string and utilize the 2</w:t>
      </w:r>
      <w:r w:rsidRPr="00EF4B8D">
        <w:rPr>
          <w:vertAlign w:val="superscript"/>
        </w:rPr>
        <w:t>nd</w:t>
      </w:r>
      <w:r>
        <w:t xml:space="preserve"> one </w:t>
      </w:r>
      <w:r w:rsidR="00CE0AEA">
        <w:t xml:space="preserve">supplying a </w:t>
      </w:r>
      <w:r w:rsidR="00CE0AEA" w:rsidRPr="00CE0AEA">
        <w:rPr>
          <w:b/>
        </w:rPr>
        <w:t>User Name</w:t>
      </w:r>
      <w:r w:rsidR="00CE0AEA">
        <w:t xml:space="preserve"> and </w:t>
      </w:r>
      <w:r w:rsidR="00CE0AEA" w:rsidRPr="00CE0AEA">
        <w:rPr>
          <w:b/>
        </w:rPr>
        <w:t>Password</w:t>
      </w:r>
      <w:r w:rsidR="00CE0AEA">
        <w:t xml:space="preserve"> as well as the </w:t>
      </w:r>
      <w:r w:rsidR="00CE0AEA" w:rsidRPr="00CE0AEA">
        <w:rPr>
          <w:b/>
        </w:rPr>
        <w:t>Database Server Name</w:t>
      </w:r>
      <w:r w:rsidR="009F4761">
        <w:br/>
      </w:r>
      <w:r w:rsidR="009F4761">
        <w:br/>
      </w:r>
      <w:r w:rsidR="009F4761">
        <w:br/>
      </w:r>
      <w:r w:rsidR="009F4761">
        <w:br/>
      </w:r>
      <w:r w:rsidR="005D44F8">
        <w:rPr>
          <w:noProof/>
        </w:rPr>
        <w:drawing>
          <wp:inline distT="0" distB="0" distL="0" distR="0" wp14:anchorId="588C469C" wp14:editId="6872B40E">
            <wp:extent cx="5943600" cy="1480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FDEE" w14:textId="094A394E" w:rsidR="009F4761" w:rsidRDefault="009F4761" w:rsidP="00FB3061"/>
    <w:p w14:paraId="7F850E65" w14:textId="2E862736" w:rsidR="009F4761" w:rsidRDefault="009F4761" w:rsidP="00FB3061"/>
    <w:p w14:paraId="6B9B1975" w14:textId="600F4DD1" w:rsidR="009F4761" w:rsidRDefault="009F4761" w:rsidP="00FB3061">
      <w:pPr>
        <w:rPr>
          <w:i/>
        </w:rPr>
      </w:pPr>
      <w:r>
        <w:rPr>
          <w:i/>
        </w:rPr>
        <w:t xml:space="preserve">* </w:t>
      </w:r>
      <w:r w:rsidRPr="009F4761">
        <w:rPr>
          <w:i/>
        </w:rPr>
        <w:t>The database does not need to exist as Code First will create</w:t>
      </w:r>
      <w:r>
        <w:rPr>
          <w:i/>
        </w:rPr>
        <w:t xml:space="preserve"> it</w:t>
      </w:r>
      <w:r w:rsidRPr="009F4761">
        <w:rPr>
          <w:i/>
        </w:rPr>
        <w:t xml:space="preserve"> in the next steps. </w:t>
      </w:r>
    </w:p>
    <w:p w14:paraId="25401723" w14:textId="26C4702F" w:rsidR="009F4761" w:rsidRPr="009F4761" w:rsidRDefault="009F4761" w:rsidP="00FB3061"/>
    <w:p w14:paraId="458EB9D2" w14:textId="797400A0" w:rsidR="009F4761" w:rsidRDefault="009F4761" w:rsidP="00FB3061">
      <w:pPr>
        <w:rPr>
          <w:i/>
        </w:rPr>
      </w:pPr>
      <w:r w:rsidRPr="009F4761">
        <w:t>Prior to the creation of the database, Clean and Build the Project.  This should install any missing packages from NUGET</w:t>
      </w:r>
      <w:r>
        <w:rPr>
          <w:i/>
        </w:rPr>
        <w:t xml:space="preserve"> </w:t>
      </w:r>
      <w:r>
        <w:rPr>
          <w:i/>
        </w:rPr>
        <w:br/>
      </w:r>
      <w:r>
        <w:rPr>
          <w:i/>
        </w:rPr>
        <w:br/>
        <w:t>1. Right Click the Solution Name and select Clean. (Output window)</w:t>
      </w:r>
    </w:p>
    <w:p w14:paraId="54CCC3DB" w14:textId="46AAC9D7" w:rsidR="009F4761" w:rsidRDefault="009F4761" w:rsidP="00FB3061">
      <w:pPr>
        <w:rPr>
          <w:i/>
        </w:rPr>
      </w:pPr>
      <w:r>
        <w:rPr>
          <w:noProof/>
        </w:rPr>
        <w:drawing>
          <wp:inline distT="0" distB="0" distL="0" distR="0" wp14:anchorId="210E11A0" wp14:editId="78B4AD24">
            <wp:extent cx="5943600" cy="1233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DAE3" w14:textId="77777777" w:rsidR="009F4761" w:rsidRDefault="009F4761" w:rsidP="00FB3061">
      <w:pPr>
        <w:rPr>
          <w:i/>
        </w:rPr>
      </w:pPr>
      <w:r>
        <w:rPr>
          <w:i/>
        </w:rPr>
        <w:t>2. Right Click the Solution Name and select Build. (Output window)</w:t>
      </w:r>
      <w:r>
        <w:rPr>
          <w:i/>
        </w:rPr>
        <w:br/>
      </w:r>
      <w:r>
        <w:rPr>
          <w:noProof/>
        </w:rPr>
        <w:drawing>
          <wp:inline distT="0" distB="0" distL="0" distR="0" wp14:anchorId="2B6B649F" wp14:editId="4EC611E9">
            <wp:extent cx="5943600" cy="1452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F9F5" w14:textId="77777777" w:rsidR="009F4761" w:rsidRDefault="009F4761" w:rsidP="00FB3061">
      <w:pPr>
        <w:rPr>
          <w:i/>
        </w:rPr>
      </w:pPr>
    </w:p>
    <w:p w14:paraId="67DE8B56" w14:textId="580D08A5" w:rsidR="005E7E36" w:rsidRDefault="005E7E36" w:rsidP="00FB3061">
      <w:pPr>
        <w:rPr>
          <w:b/>
          <w:i/>
        </w:rPr>
      </w:pPr>
      <w:r w:rsidRPr="005E7E36">
        <w:rPr>
          <w:b/>
          <w:i/>
        </w:rPr>
        <w:t xml:space="preserve">Database Creation and Seeding </w:t>
      </w:r>
    </w:p>
    <w:p w14:paraId="55B354E3" w14:textId="77777777" w:rsidR="005E7E36" w:rsidRDefault="005E7E36" w:rsidP="005E7E36">
      <w:pPr>
        <w:pStyle w:val="ListParagraph"/>
        <w:numPr>
          <w:ilvl w:val="0"/>
          <w:numId w:val="28"/>
        </w:numPr>
        <w:rPr>
          <w:b/>
          <w:i/>
        </w:rPr>
      </w:pPr>
      <w:r>
        <w:rPr>
          <w:b/>
          <w:i/>
        </w:rPr>
        <w:t>Open the Package Manager Console</w:t>
      </w:r>
    </w:p>
    <w:p w14:paraId="41959B1D" w14:textId="071176C4" w:rsidR="00CA0892" w:rsidRDefault="005E7E36" w:rsidP="005E7E36">
      <w:pPr>
        <w:pStyle w:val="ListParagraph"/>
        <w:numPr>
          <w:ilvl w:val="1"/>
          <w:numId w:val="28"/>
        </w:numPr>
        <w:rPr>
          <w:b/>
          <w:i/>
        </w:rPr>
      </w:pPr>
      <w:r>
        <w:rPr>
          <w:b/>
          <w:i/>
        </w:rPr>
        <w:t>Ensure that the selected Default Project is set to: Infrastructure</w:t>
      </w:r>
    </w:p>
    <w:p w14:paraId="3E6D3AB0" w14:textId="1718A16F" w:rsidR="005E7E36" w:rsidRPr="00CA0892" w:rsidRDefault="00CA0892" w:rsidP="00CA0892">
      <w:pPr>
        <w:rPr>
          <w:b/>
          <w:i/>
        </w:rPr>
      </w:pPr>
      <w:r>
        <w:rPr>
          <w:noProof/>
        </w:rPr>
        <w:drawing>
          <wp:inline distT="0" distB="0" distL="0" distR="0" wp14:anchorId="26F5D6EC" wp14:editId="3B84285B">
            <wp:extent cx="5943600" cy="2286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892">
        <w:rPr>
          <w:b/>
          <w:i/>
        </w:rPr>
        <w:br/>
      </w:r>
    </w:p>
    <w:p w14:paraId="7FF105C0" w14:textId="77777777" w:rsidR="005E7E36" w:rsidRDefault="005E7E36" w:rsidP="005E7E36">
      <w:pPr>
        <w:pStyle w:val="ListParagraph"/>
        <w:numPr>
          <w:ilvl w:val="0"/>
          <w:numId w:val="28"/>
        </w:numPr>
        <w:rPr>
          <w:b/>
          <w:i/>
        </w:rPr>
      </w:pPr>
      <w:r>
        <w:rPr>
          <w:b/>
          <w:i/>
        </w:rPr>
        <w:t xml:space="preserve">At the prompt PM&gt; </w:t>
      </w:r>
    </w:p>
    <w:p w14:paraId="2F023929" w14:textId="77777777" w:rsidR="005E7E36" w:rsidRDefault="005E7E36" w:rsidP="005E7E36">
      <w:pPr>
        <w:pStyle w:val="ListParagraph"/>
        <w:numPr>
          <w:ilvl w:val="1"/>
          <w:numId w:val="28"/>
        </w:numPr>
        <w:rPr>
          <w:b/>
          <w:i/>
        </w:rPr>
      </w:pPr>
      <w:r>
        <w:rPr>
          <w:b/>
          <w:i/>
        </w:rPr>
        <w:t>Type in: Update-Database</w:t>
      </w:r>
    </w:p>
    <w:p w14:paraId="59A04267" w14:textId="042DDF71" w:rsidR="005E7E36" w:rsidRDefault="005E7E36" w:rsidP="005E7E36">
      <w:pPr>
        <w:pStyle w:val="ListParagraph"/>
        <w:numPr>
          <w:ilvl w:val="1"/>
          <w:numId w:val="28"/>
        </w:numPr>
        <w:rPr>
          <w:b/>
          <w:i/>
        </w:rPr>
      </w:pPr>
      <w:r>
        <w:rPr>
          <w:b/>
          <w:i/>
        </w:rPr>
        <w:t>If you wish to see verbose information as this command runs type in:</w:t>
      </w:r>
      <w:r>
        <w:rPr>
          <w:b/>
          <w:i/>
        </w:rPr>
        <w:br/>
        <w:t xml:space="preserve"> Update-Database -verbose</w:t>
      </w:r>
    </w:p>
    <w:p w14:paraId="2D0998F4" w14:textId="4405E1FE" w:rsidR="00CA0892" w:rsidRDefault="004A499B" w:rsidP="004A499B">
      <w:pPr>
        <w:rPr>
          <w:b/>
          <w:i/>
        </w:rPr>
      </w:pPr>
      <w:r>
        <w:rPr>
          <w:b/>
          <w:i/>
        </w:rPr>
        <w:t xml:space="preserve"> </w:t>
      </w:r>
      <w:r w:rsidR="002B0B5E">
        <w:rPr>
          <w:b/>
          <w:i/>
        </w:rPr>
        <w:t xml:space="preserve">Ex. </w:t>
      </w:r>
      <w:r w:rsidR="002B0B5E">
        <w:rPr>
          <w:b/>
          <w:i/>
        </w:rPr>
        <w:br/>
      </w:r>
      <w:r w:rsidR="002B0B5E">
        <w:rPr>
          <w:noProof/>
        </w:rPr>
        <w:drawing>
          <wp:inline distT="0" distB="0" distL="0" distR="0" wp14:anchorId="42908A1B" wp14:editId="75EE9AC8">
            <wp:extent cx="5943600" cy="3294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294" w14:textId="229E2B68" w:rsidR="00CA0892" w:rsidRPr="004A499B" w:rsidRDefault="00CA0892" w:rsidP="004A499B">
      <w:pPr>
        <w:rPr>
          <w:b/>
          <w:i/>
        </w:rPr>
      </w:pPr>
      <w:r>
        <w:rPr>
          <w:b/>
          <w:i/>
        </w:rPr>
        <w:lastRenderedPageBreak/>
        <w:t>This command will also seed the database</w:t>
      </w:r>
    </w:p>
    <w:p w14:paraId="06C97848" w14:textId="77777777" w:rsidR="00CA0892" w:rsidRDefault="00CA0892" w:rsidP="00CA0892">
      <w:pPr>
        <w:rPr>
          <w:b/>
        </w:rPr>
      </w:pPr>
      <w:r>
        <w:rPr>
          <w:b/>
        </w:rPr>
        <w:t xml:space="preserve">After this is completed, if you open your database using SQL Server Management Studio you will see that the database has been created. </w:t>
      </w:r>
    </w:p>
    <w:p w14:paraId="08F73A0B" w14:textId="77777777" w:rsidR="00CA0892" w:rsidRDefault="00CA0892" w:rsidP="00CA0892">
      <w:pPr>
        <w:rPr>
          <w:b/>
        </w:rPr>
      </w:pPr>
    </w:p>
    <w:p w14:paraId="7D243ABC" w14:textId="0CBBE9F1" w:rsidR="00CA0892" w:rsidRDefault="00A26E77" w:rsidP="00CA0892">
      <w:pPr>
        <w:rPr>
          <w:b/>
        </w:rPr>
      </w:pPr>
      <w:r>
        <w:rPr>
          <w:noProof/>
        </w:rPr>
        <w:drawing>
          <wp:inline distT="0" distB="0" distL="0" distR="0" wp14:anchorId="200A69F7" wp14:editId="4A8FF109">
            <wp:extent cx="3190476" cy="293333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4253" w14:textId="147498E7" w:rsidR="00CA0892" w:rsidRDefault="00CA0892" w:rsidP="00CA0892">
      <w:pPr>
        <w:rPr>
          <w:b/>
        </w:rPr>
      </w:pPr>
      <w:r>
        <w:rPr>
          <w:b/>
        </w:rPr>
        <w:t>Next, we will set the Presentation web project as the Startup project by right clicking the project in the Solution explorer and selecting: Set as StartUp Project.</w:t>
      </w:r>
      <w:r w:rsidR="00973D62">
        <w:rPr>
          <w:b/>
        </w:rPr>
        <w:br/>
      </w:r>
      <w:r w:rsidR="00973D62">
        <w:rPr>
          <w:b/>
        </w:rPr>
        <w:br/>
      </w:r>
      <w:r>
        <w:rPr>
          <w:noProof/>
        </w:rPr>
        <w:drawing>
          <wp:inline distT="0" distB="0" distL="0" distR="0" wp14:anchorId="217DC0A0" wp14:editId="70538128">
            <wp:extent cx="4828571" cy="33047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ABDB" w14:textId="37B0F56D" w:rsidR="009F4761" w:rsidRPr="00CA0892" w:rsidRDefault="00CA0892" w:rsidP="00CA0892">
      <w:pPr>
        <w:rPr>
          <w:b/>
        </w:rPr>
      </w:pPr>
      <w:r>
        <w:rPr>
          <w:b/>
        </w:rPr>
        <w:lastRenderedPageBreak/>
        <w:t>You will now be able to launch the program via the F5 (Debug) or CTRL + F5 (Start without Debugging) commands from within Visual Studio.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1AC419F6" wp14:editId="6B83674E">
            <wp:extent cx="5943600" cy="4513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761" w:rsidRPr="00CA0892">
        <w:rPr>
          <w:b/>
        </w:rPr>
        <w:br/>
      </w:r>
    </w:p>
    <w:p w14:paraId="09BCF8FF" w14:textId="77777777" w:rsidR="009F4761" w:rsidRDefault="009F4761" w:rsidP="00FB3061">
      <w:pPr>
        <w:rPr>
          <w:i/>
        </w:rPr>
      </w:pPr>
    </w:p>
    <w:p w14:paraId="59108614" w14:textId="74F1C4B1" w:rsidR="009F4761" w:rsidRPr="009F4761" w:rsidRDefault="009F4761" w:rsidP="00FB3061">
      <w:pPr>
        <w:rPr>
          <w:i/>
        </w:rPr>
      </w:pPr>
      <w:r>
        <w:rPr>
          <w:i/>
        </w:rPr>
        <w:br/>
      </w:r>
      <w:r>
        <w:rPr>
          <w:i/>
        </w:rPr>
        <w:br/>
      </w:r>
    </w:p>
    <w:p w14:paraId="568DC269" w14:textId="17680C51" w:rsidR="009F4761" w:rsidRDefault="009F4761" w:rsidP="00FB3061"/>
    <w:p w14:paraId="0DAD2E8F" w14:textId="47DFE117" w:rsidR="009F4761" w:rsidRDefault="009F4761" w:rsidP="00FB3061"/>
    <w:p w14:paraId="72CB1195" w14:textId="77777777" w:rsidR="009F4761" w:rsidRDefault="009F4761" w:rsidP="00FB3061"/>
    <w:p w14:paraId="5D3A38E6" w14:textId="77777777" w:rsidR="00EF4B8D" w:rsidRDefault="00EF4B8D" w:rsidP="00FB3061"/>
    <w:p w14:paraId="3F0BA721" w14:textId="056A61E5" w:rsidR="00EF4B8D" w:rsidRDefault="00EF4B8D" w:rsidP="00FB3061">
      <w:r>
        <w:t xml:space="preserve"> </w:t>
      </w:r>
    </w:p>
    <w:sectPr w:rsidR="00EF4B8D" w:rsidSect="000A0F9B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E965B" w14:textId="77777777" w:rsidR="00055A1E" w:rsidRDefault="00055A1E">
      <w:pPr>
        <w:spacing w:after="0" w:line="240" w:lineRule="auto"/>
      </w:pPr>
      <w:r>
        <w:separator/>
      </w:r>
    </w:p>
  </w:endnote>
  <w:endnote w:type="continuationSeparator" w:id="0">
    <w:p w14:paraId="4A22CD76" w14:textId="77777777" w:rsidR="00055A1E" w:rsidRDefault="0005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C37A6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2047E" w14:textId="77777777" w:rsidR="00055A1E" w:rsidRDefault="00055A1E">
      <w:pPr>
        <w:spacing w:after="0" w:line="240" w:lineRule="auto"/>
      </w:pPr>
      <w:r>
        <w:separator/>
      </w:r>
    </w:p>
  </w:footnote>
  <w:footnote w:type="continuationSeparator" w:id="0">
    <w:p w14:paraId="7717B9BB" w14:textId="77777777" w:rsidR="00055A1E" w:rsidRDefault="00055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C4460D"/>
    <w:multiLevelType w:val="multilevel"/>
    <w:tmpl w:val="4BF6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D852030"/>
    <w:multiLevelType w:val="hybridMultilevel"/>
    <w:tmpl w:val="3CC8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61"/>
    <w:rsid w:val="00055A1E"/>
    <w:rsid w:val="00087ECF"/>
    <w:rsid w:val="000A0F9B"/>
    <w:rsid w:val="00101C62"/>
    <w:rsid w:val="00123E1E"/>
    <w:rsid w:val="0013591F"/>
    <w:rsid w:val="001D0F4C"/>
    <w:rsid w:val="00212F89"/>
    <w:rsid w:val="00216BF8"/>
    <w:rsid w:val="0024640E"/>
    <w:rsid w:val="00261CDF"/>
    <w:rsid w:val="002B0B5E"/>
    <w:rsid w:val="002C1B16"/>
    <w:rsid w:val="004417D8"/>
    <w:rsid w:val="00494519"/>
    <w:rsid w:val="004A499B"/>
    <w:rsid w:val="004C4B1D"/>
    <w:rsid w:val="005D44F8"/>
    <w:rsid w:val="005E7E36"/>
    <w:rsid w:val="00771F16"/>
    <w:rsid w:val="0078294C"/>
    <w:rsid w:val="0080774D"/>
    <w:rsid w:val="008B6008"/>
    <w:rsid w:val="008D2118"/>
    <w:rsid w:val="00971DEC"/>
    <w:rsid w:val="00973D62"/>
    <w:rsid w:val="009F4761"/>
    <w:rsid w:val="00A26E77"/>
    <w:rsid w:val="00B64B70"/>
    <w:rsid w:val="00B66857"/>
    <w:rsid w:val="00BA1A2D"/>
    <w:rsid w:val="00BA3B94"/>
    <w:rsid w:val="00C07BE9"/>
    <w:rsid w:val="00CA0892"/>
    <w:rsid w:val="00CE0AEA"/>
    <w:rsid w:val="00D76269"/>
    <w:rsid w:val="00EF4B8D"/>
    <w:rsid w:val="00F9577D"/>
    <w:rsid w:val="00F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EBD6"/>
  <w15:chartTrackingRefBased/>
  <w15:docId w15:val="{E5A82B4E-96AA-4E65-98D0-DDD97E1B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4C4B1D"/>
    <w:pPr>
      <w:ind w:left="720"/>
      <w:contextualSpacing/>
    </w:pPr>
  </w:style>
  <w:style w:type="character" w:customStyle="1" w:styleId="ilfuvd">
    <w:name w:val="ilfuvd"/>
    <w:basedOn w:val="DefaultParagraphFont"/>
    <w:rsid w:val="00261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776</TotalTime>
  <Pages>8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Bonachea</cp:lastModifiedBy>
  <cp:revision>9</cp:revision>
  <dcterms:created xsi:type="dcterms:W3CDTF">2018-07-30T16:35:00Z</dcterms:created>
  <dcterms:modified xsi:type="dcterms:W3CDTF">2018-08-02T03:55:00Z</dcterms:modified>
</cp:coreProperties>
</file>